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BA04F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4F0A0E"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BA04F7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BA04F7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E2439D">
      <w:pPr>
        <w:pStyle w:val="Text"/>
        <w:rPr>
          <w:rFonts w:cs="Arial"/>
          <w:spacing w:val="0"/>
          <w:lang w:val="de-DE"/>
        </w:rPr>
      </w:pPr>
      <w:r w:rsidRPr="00E2439D">
        <w:rPr>
          <w:rFonts w:cs="Arial"/>
          <w:b/>
          <w:sz w:val="24"/>
          <w:szCs w:val="24"/>
          <w:lang w:val="de-DE"/>
        </w:rPr>
        <w:t>Verfügung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Default="00A55BAB" w:rsidP="00A55BAB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="00BA04F7"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="00BA04F7" w:rsidRPr="00E2439D">
        <w:rPr>
          <w:rFonts w:cs="Arial"/>
        </w:rPr>
        <w:fldChar w:fldCharType="end"/>
      </w:r>
    </w:p>
    <w:p w:rsidR="00E06B27" w:rsidRPr="00E06B27" w:rsidRDefault="00E06B27" w:rsidP="00A55BAB">
      <w:pPr>
        <w:pStyle w:val="Text"/>
        <w:rPr>
          <w:rFonts w:cs="Arial"/>
          <w:b/>
        </w:rPr>
      </w:pPr>
      <w:r w:rsidRPr="00E06B27">
        <w:rPr>
          <w:rFonts w:cs="Arial"/>
          <w:b/>
        </w:rPr>
        <w:t xml:space="preserve">Name: </w:t>
      </w:r>
      <w:r w:rsidR="00BA04F7"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 w:rsidR="00BA04F7">
        <w:rPr>
          <w:rFonts w:cs="Arial"/>
        </w:rPr>
        <w:fldChar w:fldCharType="end"/>
      </w:r>
    </w:p>
    <w:p w:rsidR="00A55BAB" w:rsidRPr="00E2439D" w:rsidRDefault="00BA04F7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 xml:space="preserve">Bemerkung: </w:t>
      </w:r>
      <w:r w:rsidR="00A55BAB"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BA04F7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="00A55BAB" w:rsidRPr="00E2439D">
        <w:rPr>
          <w:rFonts w:cs="Arial"/>
          <w:b/>
        </w:rPr>
        <w:br/>
      </w:r>
      <w:r w:rsidR="00A55BAB" w:rsidRPr="00E2439D">
        <w:rPr>
          <w:rFonts w:cs="Arial"/>
          <w:b/>
          <w:color w:val="000000" w:themeColor="text1"/>
        </w:rPr>
        <w:t>Institution:</w:t>
      </w:r>
      <w:r w:rsidR="00A55BAB"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="00A55BAB"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CF7E0E" w:rsidRDefault="00F2700A" w:rsidP="00A55BAB">
      <w:pPr>
        <w:pStyle w:val="Text"/>
        <w:rPr>
          <w:rFonts w:cs="Arial"/>
        </w:rPr>
      </w:pPr>
      <w:r w:rsidRPr="00CF7E0E">
        <w:rPr>
          <w:rFonts w:cs="Arial"/>
        </w:rPr>
        <w:t>Sehr geehrte Familie</w:t>
      </w:r>
    </w:p>
    <w:p w:rsidR="00EB2F95" w:rsidRPr="00CF7E0E" w:rsidRDefault="00EB2F95">
      <w:pPr>
        <w:pStyle w:val="Text"/>
        <w:rPr>
          <w:rFonts w:cs="Arial"/>
          <w:spacing w:val="0"/>
        </w:rPr>
      </w:pPr>
    </w:p>
    <w:p w:rsidR="0095021E" w:rsidRPr="00CF7E0E" w:rsidRDefault="00BA04F7" w:rsidP="0095021E">
      <w:pPr>
        <w:pStyle w:val="Text"/>
        <w:rPr>
          <w:rFonts w:cs="Arial"/>
        </w:rPr>
      </w:pPr>
      <w:r w:rsidRPr="00CF7E0E">
        <w:rPr>
          <w:rFonts w:cs="Arial"/>
        </w:rPr>
        <w:fldChar w:fldCharType="begin"/>
      </w:r>
      <w:r w:rsidR="0095021E" w:rsidRPr="00CF7E0E">
        <w:rPr>
          <w:rFonts w:cs="Arial"/>
        </w:rPr>
        <w:instrText xml:space="preserve"> DOCVARIABLE  IF_verfuegung.PensumIst0_NOT  \* MERGEFORMAT </w:instrText>
      </w:r>
      <w:r w:rsidRPr="00CF7E0E">
        <w:rPr>
          <w:rFonts w:cs="Arial"/>
        </w:rPr>
        <w:fldChar w:fldCharType="end"/>
      </w:r>
    </w:p>
    <w:p w:rsidR="0095021E" w:rsidRPr="00CF7E0E" w:rsidRDefault="0095021E" w:rsidP="0095021E">
      <w:pPr>
        <w:pStyle w:val="Text"/>
        <w:rPr>
          <w:rFonts w:cs="Arial"/>
        </w:rPr>
      </w:pPr>
      <w:r w:rsidRPr="00CF7E0E">
        <w:rPr>
          <w:rFonts w:cs="Arial"/>
        </w:rPr>
        <w:t>Für</w:t>
      </w:r>
      <w:r w:rsidR="00F2700A" w:rsidRPr="00CF7E0E">
        <w:rPr>
          <w:rFonts w:cs="Arial"/>
        </w:rPr>
        <w:t xml:space="preserve"> die Betreuung </w:t>
      </w:r>
      <w:proofErr w:type="gramStart"/>
      <w:r w:rsidR="00F2700A" w:rsidRPr="00CF7E0E">
        <w:rPr>
          <w:rFonts w:cs="Arial"/>
        </w:rPr>
        <w:t>von</w:t>
      </w:r>
      <w:r w:rsidRPr="00CF7E0E">
        <w:rPr>
          <w:rFonts w:cs="Arial"/>
        </w:rPr>
        <w:t xml:space="preserve"> </w:t>
      </w:r>
      <w:proofErr w:type="gramEnd"/>
      <w:r w:rsidR="00BA04F7" w:rsidRPr="00CF7E0E">
        <w:rPr>
          <w:rFonts w:cs="Arial"/>
          <w:lang w:val="en-GB"/>
        </w:rPr>
        <w:fldChar w:fldCharType="begin"/>
      </w:r>
      <w:r w:rsidRPr="00CF7E0E">
        <w:rPr>
          <w:rFonts w:cs="Arial"/>
        </w:rPr>
        <w:instrText xml:space="preserve"> DOCVARIABLE  FIELD_verfuegung.kindNameVorname  \* MERGEFORMAT </w:instrText>
      </w:r>
      <w:r w:rsidR="00BA04F7" w:rsidRPr="00CF7E0E">
        <w:rPr>
          <w:rFonts w:cs="Arial"/>
          <w:lang w:val="en-GB"/>
        </w:rPr>
        <w:fldChar w:fldCharType="end"/>
      </w:r>
      <w:r w:rsidRPr="00CF7E0E">
        <w:rPr>
          <w:rFonts w:cs="Arial"/>
        </w:rPr>
        <w:t xml:space="preserve">, geboren am </w:t>
      </w:r>
      <w:r w:rsidR="00BA04F7" w:rsidRPr="00CF7E0E">
        <w:rPr>
          <w:rFonts w:cs="Arial"/>
          <w:lang w:val="en-GB"/>
        </w:rPr>
        <w:fldChar w:fldCharType="begin"/>
      </w:r>
      <w:r w:rsidRPr="00CF7E0E">
        <w:rPr>
          <w:rFonts w:cs="Arial"/>
        </w:rPr>
        <w:instrText xml:space="preserve"> DOCVARIABLE  FIELD_verfuegung.kindGeburtsdatum  \* MERGEFORMAT </w:instrText>
      </w:r>
      <w:r w:rsidR="00BA04F7" w:rsidRPr="00CF7E0E">
        <w:rPr>
          <w:rFonts w:cs="Arial"/>
          <w:lang w:val="en-GB"/>
        </w:rPr>
        <w:fldChar w:fldCharType="end"/>
      </w:r>
      <w:r w:rsidRPr="00CF7E0E">
        <w:rPr>
          <w:rFonts w:cs="Arial"/>
        </w:rPr>
        <w:t xml:space="preserve">, </w:t>
      </w:r>
      <w:r w:rsidRPr="00CF7E0E">
        <w:t>gewähren wir Ihnen nachfolgende Vergünstigung</w:t>
      </w:r>
      <w:r w:rsidR="00F2700A" w:rsidRPr="00CF7E0E">
        <w:t>. Die Tageseltern Bern werden Ihnen den monatlichen Elternbeitrag in Rechnung stellen.</w:t>
      </w:r>
    </w:p>
    <w:p w:rsidR="0095021E" w:rsidRPr="00E2439D" w:rsidRDefault="00BA04F7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BA04F7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</w:rPr>
        <w:t xml:space="preserve">  </w:t>
      </w:r>
    </w:p>
    <w:p w:rsidR="0095021E" w:rsidRPr="00E2439D" w:rsidRDefault="00BA04F7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geboren </w:t>
      </w:r>
      <w:proofErr w:type="gramStart"/>
      <w:r w:rsidR="0095021E" w:rsidRPr="00E2439D">
        <w:rPr>
          <w:rFonts w:cs="Arial"/>
          <w:color w:val="000000" w:themeColor="text1"/>
        </w:rPr>
        <w:t xml:space="preserve">am </w:t>
      </w:r>
      <w:proofErr w:type="gramEnd"/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</w:t>
      </w:r>
      <w:r w:rsidR="0095021E"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keinen Anspruch auf einen Betreuung</w:t>
      </w:r>
      <w:r w:rsidR="0095021E" w:rsidRPr="00E2439D">
        <w:rPr>
          <w:rFonts w:cs="Arial"/>
        </w:rPr>
        <w:t>s</w:t>
      </w:r>
      <w:r w:rsidR="0095021E" w:rsidRPr="00E2439D">
        <w:rPr>
          <w:rFonts w:cs="Arial"/>
        </w:rPr>
        <w:t>gutschein.</w:t>
      </w:r>
    </w:p>
    <w:p w:rsidR="0095021E" w:rsidRPr="00E2439D" w:rsidRDefault="00BA04F7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BA04F7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DF158D"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8431DA">
        <w:trPr>
          <w:cantSplit/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b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is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e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ffektive</w:t>
            </w:r>
            <w:r w:rsidR="0054636C">
              <w:rPr>
                <w:rFonts w:cs="Arial"/>
                <w:sz w:val="16"/>
              </w:rPr>
              <w:br/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Betreu</w:t>
            </w:r>
            <w:r w:rsidR="002D5905">
              <w:rPr>
                <w:rFonts w:cs="Arial"/>
                <w:color w:val="000000" w:themeColor="text1"/>
                <w:sz w:val="16"/>
              </w:rPr>
              <w:t>ung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D40AB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bookmarkStart w:id="3" w:name="_GoBack"/>
            <w:bookmarkEnd w:id="3"/>
            <w:r>
              <w:rPr>
                <w:rFonts w:cs="Arial"/>
                <w:color w:val="000000" w:themeColor="text1"/>
                <w:sz w:val="16"/>
              </w:rPr>
              <w:t>An</w:t>
            </w:r>
            <w:r w:rsidR="0054636C">
              <w:rPr>
                <w:rFonts w:cs="Arial"/>
                <w:color w:val="000000" w:themeColor="text1"/>
                <w:sz w:val="16"/>
              </w:rPr>
              <w:t>s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pruch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811348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A80FEB" w:rsidRPr="008437EB">
              <w:rPr>
                <w:rFonts w:cs="Arial"/>
                <w:color w:val="000000" w:themeColor="text1"/>
                <w:sz w:val="16"/>
              </w:rPr>
              <w:t>er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günstigt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Vollkosten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Vergünstigung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Elternbeitrag</w:t>
            </w:r>
            <w:r w:rsidRPr="008437EB">
              <w:rPr>
                <w:rFonts w:cs="Arial"/>
                <w:color w:val="000000" w:themeColor="text1"/>
                <w:sz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BA04F7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8431DA">
        <w:trPr>
          <w:cantSplit/>
          <w:trHeight w:val="4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BA04F7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BA04F7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BA04F7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FIELD_Betreuungen.VerfuegungZeitabschnitt.betreuung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BA04F7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BA04F7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BA04F7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BA04F7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FIELD_Betreuungen.VerfuegungZeitabschnitt.verguenstigung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BA04F7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="00DF158D"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BA04F7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BA04F7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DF158D"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BA04F7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 w:rsidR="009E6F5A">
        <w:rPr>
          <w:rFonts w:cs="Arial"/>
          <w:b w:val="0"/>
        </w:rPr>
        <w:instrText xml:space="preserve"> DOCVARIABLE  IF_</w:instrText>
      </w:r>
      <w:r w:rsidR="001601E9" w:rsidRPr="001601E9">
        <w:rPr>
          <w:rFonts w:cs="Arial"/>
          <w:b w:val="0"/>
        </w:rPr>
        <w:instrText>verfuegung</w:instrText>
      </w:r>
      <w:r w:rsidR="009E6F5A">
        <w:rPr>
          <w:rFonts w:cs="Arial"/>
          <w:b w:val="0"/>
        </w:rPr>
        <w:instrText xml:space="preserve">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BA04F7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b/>
          <w:spacing w:val="0"/>
        </w:rPr>
        <w:lastRenderedPageBreak/>
        <w:fldChar w:fldCharType="begin"/>
      </w:r>
      <w:r w:rsidR="00D40B79">
        <w:rPr>
          <w:rFonts w:cs="Arial"/>
          <w:spacing w:val="0"/>
        </w:rPr>
        <w:instrText xml:space="preserve"> DOCVARIABLE  ENDIF_</w:instrText>
      </w:r>
      <w:r w:rsidR="009E6F5A">
        <w:rPr>
          <w:rFonts w:cs="Arial"/>
          <w:color w:val="000000" w:themeColor="text1"/>
        </w:rPr>
        <w:instrText>verfuegung</w:instrText>
      </w:r>
      <w:r w:rsidR="00D40B79">
        <w:rPr>
          <w:rFonts w:cs="Arial"/>
          <w:spacing w:val="0"/>
        </w:rPr>
        <w:instrText xml:space="preserve">.PDFLongerThanExpected  \* MERGEFORMAT </w:instrText>
      </w:r>
      <w:r>
        <w:rPr>
          <w:rFonts w:cs="Arial"/>
          <w:b/>
          <w:spacing w:val="0"/>
        </w:rPr>
        <w:fldChar w:fldCharType="end"/>
      </w: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BA04F7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BA04F7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="00F67276"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BA04F7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BA04F7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905DF6" w:rsidRDefault="00905DF6">
      <w:pPr>
        <w:pStyle w:val="Text"/>
        <w:rPr>
          <w:rFonts w:cs="Arial"/>
          <w:spacing w:val="0"/>
        </w:rPr>
      </w:pPr>
    </w:p>
    <w:p w:rsidR="00D07A1C" w:rsidRDefault="00D07A1C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>.</w:t>
      </w:r>
      <w:r w:rsidR="00AA3746">
        <w:rPr>
          <w:rFonts w:cs="Arial"/>
          <w:spacing w:val="0"/>
        </w:rPr>
        <w:t xml:space="preserve"> </w:t>
      </w:r>
      <w:r w:rsidR="00BA04F7">
        <w:rPr>
          <w:rFonts w:cs="Arial"/>
          <w:spacing w:val="0"/>
          <w:lang w:val="de-DE"/>
        </w:rPr>
        <w:fldChar w:fldCharType="begin"/>
      </w:r>
      <w:r w:rsidR="00AA3746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BA04F7">
        <w:rPr>
          <w:rFonts w:cs="Arial"/>
          <w:spacing w:val="0"/>
          <w:lang w:val="de-DE"/>
        </w:rPr>
        <w:fldChar w:fldCharType="end"/>
      </w:r>
    </w:p>
    <w:p w:rsidR="00D07A1C" w:rsidRDefault="006B3B9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:rsidR="00D07A1C" w:rsidRDefault="00D07A1C">
      <w:pPr>
        <w:pStyle w:val="Text"/>
        <w:rPr>
          <w:rFonts w:cs="Arial"/>
          <w:spacing w:val="0"/>
        </w:rPr>
      </w:pPr>
    </w:p>
    <w:tbl>
      <w:tblPr>
        <w:tblStyle w:val="Tabellengitternetz"/>
        <w:tblW w:w="9056" w:type="dxa"/>
        <w:tblLook w:val="04A0"/>
      </w:tblPr>
      <w:tblGrid>
        <w:gridCol w:w="9056"/>
      </w:tblGrid>
      <w:tr w:rsidR="002370C3" w:rsidTr="00D37DC3">
        <w:trPr>
          <w:cantSplit/>
          <w:trHeight w:val="2612"/>
        </w:trPr>
        <w:tc>
          <w:tcPr>
            <w:tcW w:w="9056" w:type="dxa"/>
          </w:tcPr>
          <w:p w:rsidR="00AD66B5" w:rsidRDefault="002370C3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</w:p>
          <w:p w:rsidR="002370C3" w:rsidRDefault="00AD66B5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3A41EE">
              <w:t>Gegen diese Verfügung kann innert 30 Tagen Beschwerde erhoben werden. Die Beschwe</w:t>
            </w:r>
            <w:r w:rsidRPr="003A41EE">
              <w:t>r</w:t>
            </w:r>
            <w:r w:rsidRPr="003A41EE">
              <w:t>defrist kann nicht verlängert werden. Die Beschwerde ist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3368</w:t>
            </w:r>
            <w:r w:rsidRPr="003A41EE">
              <w:t xml:space="preserve">, </w:t>
            </w:r>
            <w:r>
              <w:t>3001 Bern</w:t>
            </w:r>
            <w:r w:rsidRPr="003A41EE">
              <w:t>, zuzustellen. Sie muss (a) angeben, welche Entscheidung anstelle der angefochtenen Verfügung bea</w:t>
            </w:r>
            <w:r w:rsidRPr="003A41EE">
              <w:t>n</w:t>
            </w:r>
            <w:r w:rsidRPr="003A41EE">
              <w:t>tragt wird; (b) aus welchen Gründen diese andere Entscheidung verlangt wird, (c) die U</w:t>
            </w:r>
            <w:r w:rsidRPr="003A41EE">
              <w:t>n</w:t>
            </w:r>
            <w:r w:rsidRPr="003A41EE">
              <w:t xml:space="preserve">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 sie greifbar sind, und die ang</w:t>
            </w:r>
            <w:r w:rsidRPr="003A41EE">
              <w:t>e</w:t>
            </w:r>
            <w:r w:rsidRPr="003A41EE">
              <w:t>fochtene Verfügung</w:t>
            </w:r>
            <w:r>
              <w:t>.</w:t>
            </w:r>
          </w:p>
        </w:tc>
      </w:tr>
    </w:tbl>
    <w:p w:rsidR="002370C3" w:rsidRPr="00E2439D" w:rsidRDefault="002370C3">
      <w:pPr>
        <w:pStyle w:val="Text"/>
        <w:rPr>
          <w:rFonts w:cs="Arial"/>
          <w:spacing w:val="0"/>
        </w:rPr>
      </w:pPr>
    </w:p>
    <w:sectPr w:rsidR="002370C3" w:rsidRPr="00E2439D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A48" w:rsidRDefault="00601A48">
      <w:r>
        <w:separator/>
      </w:r>
    </w:p>
  </w:endnote>
  <w:endnote w:type="continuationSeparator" w:id="0">
    <w:p w:rsidR="00601A48" w:rsidRDefault="0060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A48" w:rsidRDefault="00601A48">
      <w:r>
        <w:separator/>
      </w:r>
    </w:p>
  </w:footnote>
  <w:footnote w:type="continuationSeparator" w:id="0">
    <w:p w:rsidR="00601A48" w:rsidRDefault="00601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Pr="00EB2F95" w:rsidRDefault="00FD652A" w:rsidP="00EB2F95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attachedTemplate r:id="rId1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E2439D"/>
    <w:rsid w:val="00000949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405A1"/>
    <w:rsid w:val="00150FCF"/>
    <w:rsid w:val="00155599"/>
    <w:rsid w:val="001601E9"/>
    <w:rsid w:val="00172466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5905"/>
    <w:rsid w:val="002D6284"/>
    <w:rsid w:val="002E1EF2"/>
    <w:rsid w:val="00314F30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0B85"/>
    <w:rsid w:val="00376126"/>
    <w:rsid w:val="00377506"/>
    <w:rsid w:val="003819ED"/>
    <w:rsid w:val="00385FED"/>
    <w:rsid w:val="003C6D8D"/>
    <w:rsid w:val="003F59A5"/>
    <w:rsid w:val="00404BC4"/>
    <w:rsid w:val="00407268"/>
    <w:rsid w:val="004079F4"/>
    <w:rsid w:val="00410EC4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EE6"/>
    <w:rsid w:val="004C7F0A"/>
    <w:rsid w:val="004F0A0E"/>
    <w:rsid w:val="00505AED"/>
    <w:rsid w:val="00512C12"/>
    <w:rsid w:val="005349D9"/>
    <w:rsid w:val="0054636C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5D2D"/>
    <w:rsid w:val="005C6DB6"/>
    <w:rsid w:val="005C7AF8"/>
    <w:rsid w:val="005D30F1"/>
    <w:rsid w:val="005E0966"/>
    <w:rsid w:val="005E2984"/>
    <w:rsid w:val="005F180C"/>
    <w:rsid w:val="005F6F23"/>
    <w:rsid w:val="00601A48"/>
    <w:rsid w:val="00612277"/>
    <w:rsid w:val="00612F1D"/>
    <w:rsid w:val="0061552E"/>
    <w:rsid w:val="00621F56"/>
    <w:rsid w:val="00623DE3"/>
    <w:rsid w:val="006252E0"/>
    <w:rsid w:val="006313AE"/>
    <w:rsid w:val="006353A0"/>
    <w:rsid w:val="0065374E"/>
    <w:rsid w:val="006566D6"/>
    <w:rsid w:val="0066286C"/>
    <w:rsid w:val="006650DB"/>
    <w:rsid w:val="00666C0A"/>
    <w:rsid w:val="00674C62"/>
    <w:rsid w:val="006A33AB"/>
    <w:rsid w:val="006B0D45"/>
    <w:rsid w:val="006B3B90"/>
    <w:rsid w:val="006B6050"/>
    <w:rsid w:val="006B693C"/>
    <w:rsid w:val="006C2369"/>
    <w:rsid w:val="006C2759"/>
    <w:rsid w:val="006C5D66"/>
    <w:rsid w:val="006D32A8"/>
    <w:rsid w:val="006D5D47"/>
    <w:rsid w:val="006F1047"/>
    <w:rsid w:val="006F2F78"/>
    <w:rsid w:val="006F40D4"/>
    <w:rsid w:val="0071449A"/>
    <w:rsid w:val="00752926"/>
    <w:rsid w:val="00753735"/>
    <w:rsid w:val="007A1126"/>
    <w:rsid w:val="007A37A1"/>
    <w:rsid w:val="007C5F30"/>
    <w:rsid w:val="007D1542"/>
    <w:rsid w:val="007E690A"/>
    <w:rsid w:val="007F55CB"/>
    <w:rsid w:val="00801307"/>
    <w:rsid w:val="00811348"/>
    <w:rsid w:val="0081793F"/>
    <w:rsid w:val="00822AD0"/>
    <w:rsid w:val="00833929"/>
    <w:rsid w:val="008431DA"/>
    <w:rsid w:val="008437EB"/>
    <w:rsid w:val="00846268"/>
    <w:rsid w:val="00852C62"/>
    <w:rsid w:val="00857811"/>
    <w:rsid w:val="00863DA1"/>
    <w:rsid w:val="008802AD"/>
    <w:rsid w:val="0089762A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5DF6"/>
    <w:rsid w:val="00907874"/>
    <w:rsid w:val="00917E2A"/>
    <w:rsid w:val="009305B1"/>
    <w:rsid w:val="0093366A"/>
    <w:rsid w:val="0095021E"/>
    <w:rsid w:val="009510BB"/>
    <w:rsid w:val="00960BC6"/>
    <w:rsid w:val="0096275B"/>
    <w:rsid w:val="00962EEA"/>
    <w:rsid w:val="00971686"/>
    <w:rsid w:val="0097368E"/>
    <w:rsid w:val="00986448"/>
    <w:rsid w:val="00987C26"/>
    <w:rsid w:val="00990DCC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E6F5A"/>
    <w:rsid w:val="009F30F2"/>
    <w:rsid w:val="009F542C"/>
    <w:rsid w:val="009F5B7A"/>
    <w:rsid w:val="009F76F6"/>
    <w:rsid w:val="00A02C77"/>
    <w:rsid w:val="00A0545A"/>
    <w:rsid w:val="00A2087C"/>
    <w:rsid w:val="00A27FAA"/>
    <w:rsid w:val="00A330BE"/>
    <w:rsid w:val="00A41523"/>
    <w:rsid w:val="00A45AB6"/>
    <w:rsid w:val="00A51EB8"/>
    <w:rsid w:val="00A55BAB"/>
    <w:rsid w:val="00A645DF"/>
    <w:rsid w:val="00A7267B"/>
    <w:rsid w:val="00A754F4"/>
    <w:rsid w:val="00A80FEB"/>
    <w:rsid w:val="00A82134"/>
    <w:rsid w:val="00A83263"/>
    <w:rsid w:val="00A835F4"/>
    <w:rsid w:val="00A84548"/>
    <w:rsid w:val="00A92DF0"/>
    <w:rsid w:val="00A93944"/>
    <w:rsid w:val="00AA3746"/>
    <w:rsid w:val="00AA70D3"/>
    <w:rsid w:val="00AD66B5"/>
    <w:rsid w:val="00AE3232"/>
    <w:rsid w:val="00AE41B0"/>
    <w:rsid w:val="00AE642D"/>
    <w:rsid w:val="00B0425D"/>
    <w:rsid w:val="00B11CED"/>
    <w:rsid w:val="00B20BE6"/>
    <w:rsid w:val="00B2665C"/>
    <w:rsid w:val="00B74E32"/>
    <w:rsid w:val="00B80073"/>
    <w:rsid w:val="00B8430A"/>
    <w:rsid w:val="00BA04F7"/>
    <w:rsid w:val="00BA0B4C"/>
    <w:rsid w:val="00BA10DB"/>
    <w:rsid w:val="00BB621E"/>
    <w:rsid w:val="00BC2C56"/>
    <w:rsid w:val="00BC40AD"/>
    <w:rsid w:val="00BE1D1F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33"/>
    <w:rsid w:val="00C95F47"/>
    <w:rsid w:val="00CA4151"/>
    <w:rsid w:val="00CC5A58"/>
    <w:rsid w:val="00CD1411"/>
    <w:rsid w:val="00CE617C"/>
    <w:rsid w:val="00CE6BDE"/>
    <w:rsid w:val="00CF2481"/>
    <w:rsid w:val="00CF635F"/>
    <w:rsid w:val="00CF7E0E"/>
    <w:rsid w:val="00D07A1C"/>
    <w:rsid w:val="00D14837"/>
    <w:rsid w:val="00D17865"/>
    <w:rsid w:val="00D2751C"/>
    <w:rsid w:val="00D3068E"/>
    <w:rsid w:val="00D35A75"/>
    <w:rsid w:val="00D40B79"/>
    <w:rsid w:val="00D4199C"/>
    <w:rsid w:val="00D427D0"/>
    <w:rsid w:val="00D512C6"/>
    <w:rsid w:val="00D61D5A"/>
    <w:rsid w:val="00D65E83"/>
    <w:rsid w:val="00D664AF"/>
    <w:rsid w:val="00D66889"/>
    <w:rsid w:val="00D66E4A"/>
    <w:rsid w:val="00D70A42"/>
    <w:rsid w:val="00D716A0"/>
    <w:rsid w:val="00D76C1B"/>
    <w:rsid w:val="00D8173C"/>
    <w:rsid w:val="00D8338D"/>
    <w:rsid w:val="00D84D93"/>
    <w:rsid w:val="00D94847"/>
    <w:rsid w:val="00DA14C6"/>
    <w:rsid w:val="00DA24B4"/>
    <w:rsid w:val="00DA27EF"/>
    <w:rsid w:val="00DB0FF8"/>
    <w:rsid w:val="00DD04AF"/>
    <w:rsid w:val="00DD40AB"/>
    <w:rsid w:val="00DF158D"/>
    <w:rsid w:val="00DF45E5"/>
    <w:rsid w:val="00E06B27"/>
    <w:rsid w:val="00E12E8A"/>
    <w:rsid w:val="00E21CCF"/>
    <w:rsid w:val="00E2439D"/>
    <w:rsid w:val="00E24BD4"/>
    <w:rsid w:val="00E428D7"/>
    <w:rsid w:val="00E4774F"/>
    <w:rsid w:val="00E5347B"/>
    <w:rsid w:val="00E559CC"/>
    <w:rsid w:val="00E73C5F"/>
    <w:rsid w:val="00E84458"/>
    <w:rsid w:val="00E861E9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2700A"/>
    <w:rsid w:val="00F35391"/>
    <w:rsid w:val="00F35A4E"/>
    <w:rsid w:val="00F4312F"/>
    <w:rsid w:val="00F54DD0"/>
    <w:rsid w:val="00F65F22"/>
    <w:rsid w:val="00F67276"/>
    <w:rsid w:val="00F7015F"/>
    <w:rsid w:val="00F81CF2"/>
    <w:rsid w:val="00F9136F"/>
    <w:rsid w:val="00FB5081"/>
    <w:rsid w:val="00FC499F"/>
    <w:rsid w:val="00FD545B"/>
    <w:rsid w:val="00FD652A"/>
    <w:rsid w:val="00FE1AB4"/>
    <w:rsid w:val="00FF0BBA"/>
    <w:rsid w:val="00FF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49D9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5349D9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5349D9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5349D9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5349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5349D9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5349D9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5349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349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5349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349D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5349D9"/>
    <w:pPr>
      <w:ind w:left="4252"/>
    </w:pPr>
  </w:style>
  <w:style w:type="paragraph" w:styleId="Fuzeile">
    <w:name w:val="footer"/>
    <w:basedOn w:val="Standard"/>
    <w:rsid w:val="005349D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5349D9"/>
    <w:rPr>
      <w:color w:val="0000FF"/>
      <w:u w:val="single"/>
    </w:rPr>
  </w:style>
  <w:style w:type="paragraph" w:customStyle="1" w:styleId="Absender">
    <w:name w:val="Absender"/>
    <w:basedOn w:val="Standard"/>
    <w:rsid w:val="005349D9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5349D9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5349D9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5349D9"/>
    <w:pPr>
      <w:ind w:left="400" w:hanging="400"/>
    </w:pPr>
  </w:style>
  <w:style w:type="paragraph" w:styleId="Umschlagabsenderadresse">
    <w:name w:val="envelope return"/>
    <w:basedOn w:val="Standard"/>
    <w:rsid w:val="005349D9"/>
  </w:style>
  <w:style w:type="paragraph" w:styleId="Anrede">
    <w:name w:val="Salutation"/>
    <w:basedOn w:val="Standard"/>
    <w:next w:val="Standard"/>
    <w:rsid w:val="005349D9"/>
  </w:style>
  <w:style w:type="paragraph" w:styleId="Aufzhlungszeichen">
    <w:name w:val="List Bullet"/>
    <w:basedOn w:val="Standard"/>
    <w:autoRedefine/>
    <w:rsid w:val="005349D9"/>
    <w:pPr>
      <w:numPr>
        <w:numId w:val="1"/>
      </w:numPr>
    </w:pPr>
  </w:style>
  <w:style w:type="paragraph" w:styleId="Aufzhlungszeichen2">
    <w:name w:val="List Bullet 2"/>
    <w:basedOn w:val="Standard"/>
    <w:autoRedefine/>
    <w:rsid w:val="005349D9"/>
    <w:pPr>
      <w:numPr>
        <w:numId w:val="2"/>
      </w:numPr>
    </w:pPr>
  </w:style>
  <w:style w:type="paragraph" w:styleId="Aufzhlungszeichen3">
    <w:name w:val="List Bullet 3"/>
    <w:basedOn w:val="Standard"/>
    <w:autoRedefine/>
    <w:rsid w:val="005349D9"/>
    <w:pPr>
      <w:numPr>
        <w:numId w:val="3"/>
      </w:numPr>
    </w:pPr>
  </w:style>
  <w:style w:type="paragraph" w:styleId="Aufzhlungszeichen4">
    <w:name w:val="List Bullet 4"/>
    <w:basedOn w:val="Standard"/>
    <w:autoRedefine/>
    <w:rsid w:val="005349D9"/>
    <w:pPr>
      <w:numPr>
        <w:numId w:val="4"/>
      </w:numPr>
    </w:pPr>
  </w:style>
  <w:style w:type="paragraph" w:styleId="Aufzhlungszeichen5">
    <w:name w:val="List Bullet 5"/>
    <w:basedOn w:val="Standard"/>
    <w:autoRedefine/>
    <w:rsid w:val="005349D9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5349D9"/>
    <w:pPr>
      <w:spacing w:before="120" w:after="120"/>
    </w:pPr>
    <w:rPr>
      <w:b/>
    </w:rPr>
  </w:style>
  <w:style w:type="paragraph" w:styleId="Blocktext">
    <w:name w:val="Block Text"/>
    <w:basedOn w:val="Standard"/>
    <w:rsid w:val="005349D9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5349D9"/>
  </w:style>
  <w:style w:type="paragraph" w:styleId="Dokumentstruktur">
    <w:name w:val="Document Map"/>
    <w:basedOn w:val="Standard"/>
    <w:semiHidden/>
    <w:rsid w:val="005349D9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5349D9"/>
  </w:style>
  <w:style w:type="paragraph" w:styleId="Fu-Endnotenberschrift">
    <w:name w:val="Note Heading"/>
    <w:basedOn w:val="Standard"/>
    <w:next w:val="Standard"/>
    <w:rsid w:val="005349D9"/>
  </w:style>
  <w:style w:type="paragraph" w:styleId="Funotentext">
    <w:name w:val="footnote text"/>
    <w:basedOn w:val="Standard"/>
    <w:semiHidden/>
    <w:rsid w:val="005349D9"/>
  </w:style>
  <w:style w:type="paragraph" w:styleId="Index1">
    <w:name w:val="index 1"/>
    <w:basedOn w:val="Standard"/>
    <w:next w:val="Standard"/>
    <w:autoRedefine/>
    <w:semiHidden/>
    <w:rsid w:val="005349D9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5349D9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5349D9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5349D9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5349D9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5349D9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5349D9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5349D9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5349D9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5349D9"/>
    <w:rPr>
      <w:b/>
    </w:rPr>
  </w:style>
  <w:style w:type="paragraph" w:styleId="Kommentartext">
    <w:name w:val="annotation text"/>
    <w:basedOn w:val="Standard"/>
    <w:link w:val="KommentartextZchn"/>
    <w:semiHidden/>
    <w:rsid w:val="005349D9"/>
  </w:style>
  <w:style w:type="paragraph" w:styleId="Liste">
    <w:name w:val="List"/>
    <w:basedOn w:val="Standard"/>
    <w:rsid w:val="005349D9"/>
    <w:pPr>
      <w:ind w:left="283" w:hanging="283"/>
    </w:pPr>
  </w:style>
  <w:style w:type="paragraph" w:styleId="Liste2">
    <w:name w:val="List 2"/>
    <w:basedOn w:val="Standard"/>
    <w:rsid w:val="005349D9"/>
    <w:pPr>
      <w:ind w:left="566" w:hanging="283"/>
    </w:pPr>
  </w:style>
  <w:style w:type="paragraph" w:styleId="Liste3">
    <w:name w:val="List 3"/>
    <w:basedOn w:val="Standard"/>
    <w:rsid w:val="005349D9"/>
    <w:pPr>
      <w:ind w:left="849" w:hanging="283"/>
    </w:pPr>
  </w:style>
  <w:style w:type="paragraph" w:styleId="Liste4">
    <w:name w:val="List 4"/>
    <w:basedOn w:val="Standard"/>
    <w:rsid w:val="005349D9"/>
    <w:pPr>
      <w:ind w:left="1132" w:hanging="283"/>
    </w:pPr>
  </w:style>
  <w:style w:type="paragraph" w:styleId="Liste5">
    <w:name w:val="List 5"/>
    <w:basedOn w:val="Standard"/>
    <w:rsid w:val="005349D9"/>
    <w:pPr>
      <w:ind w:left="1415" w:hanging="283"/>
    </w:pPr>
  </w:style>
  <w:style w:type="paragraph" w:styleId="Listenfortsetzung">
    <w:name w:val="List Continue"/>
    <w:basedOn w:val="Standard"/>
    <w:rsid w:val="005349D9"/>
    <w:pPr>
      <w:spacing w:after="120"/>
      <w:ind w:left="283"/>
    </w:pPr>
  </w:style>
  <w:style w:type="paragraph" w:styleId="Listenfortsetzung2">
    <w:name w:val="List Continue 2"/>
    <w:basedOn w:val="Standard"/>
    <w:rsid w:val="005349D9"/>
    <w:pPr>
      <w:spacing w:after="120"/>
      <w:ind w:left="566"/>
    </w:pPr>
  </w:style>
  <w:style w:type="paragraph" w:styleId="Listenfortsetzung3">
    <w:name w:val="List Continue 3"/>
    <w:basedOn w:val="Standard"/>
    <w:rsid w:val="005349D9"/>
    <w:pPr>
      <w:spacing w:after="120"/>
      <w:ind w:left="849"/>
    </w:pPr>
  </w:style>
  <w:style w:type="paragraph" w:styleId="Listenfortsetzung4">
    <w:name w:val="List Continue 4"/>
    <w:basedOn w:val="Standard"/>
    <w:rsid w:val="005349D9"/>
    <w:pPr>
      <w:spacing w:after="120"/>
      <w:ind w:left="1132"/>
    </w:pPr>
  </w:style>
  <w:style w:type="paragraph" w:styleId="Listenfortsetzung5">
    <w:name w:val="List Continue 5"/>
    <w:basedOn w:val="Standard"/>
    <w:rsid w:val="005349D9"/>
    <w:pPr>
      <w:spacing w:after="120"/>
      <w:ind w:left="1415"/>
    </w:pPr>
  </w:style>
  <w:style w:type="paragraph" w:styleId="Listennummer">
    <w:name w:val="List Number"/>
    <w:basedOn w:val="Standard"/>
    <w:rsid w:val="005349D9"/>
    <w:pPr>
      <w:numPr>
        <w:numId w:val="6"/>
      </w:numPr>
    </w:pPr>
  </w:style>
  <w:style w:type="paragraph" w:styleId="Listennummer2">
    <w:name w:val="List Number 2"/>
    <w:basedOn w:val="Standard"/>
    <w:rsid w:val="005349D9"/>
    <w:pPr>
      <w:numPr>
        <w:numId w:val="7"/>
      </w:numPr>
    </w:pPr>
  </w:style>
  <w:style w:type="paragraph" w:styleId="Listennummer3">
    <w:name w:val="List Number 3"/>
    <w:basedOn w:val="Standard"/>
    <w:rsid w:val="005349D9"/>
    <w:pPr>
      <w:numPr>
        <w:numId w:val="8"/>
      </w:numPr>
    </w:pPr>
  </w:style>
  <w:style w:type="paragraph" w:styleId="Listennummer4">
    <w:name w:val="List Number 4"/>
    <w:basedOn w:val="Standard"/>
    <w:rsid w:val="005349D9"/>
    <w:pPr>
      <w:numPr>
        <w:numId w:val="9"/>
      </w:numPr>
    </w:pPr>
  </w:style>
  <w:style w:type="paragraph" w:styleId="Listennummer5">
    <w:name w:val="List Number 5"/>
    <w:basedOn w:val="Standard"/>
    <w:rsid w:val="005349D9"/>
    <w:pPr>
      <w:numPr>
        <w:numId w:val="10"/>
      </w:numPr>
    </w:pPr>
  </w:style>
  <w:style w:type="paragraph" w:styleId="Makrotext">
    <w:name w:val="macro"/>
    <w:semiHidden/>
    <w:rsid w:val="005349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5349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5349D9"/>
    <w:rPr>
      <w:rFonts w:ascii="Courier New" w:hAnsi="Courier New"/>
    </w:rPr>
  </w:style>
  <w:style w:type="paragraph" w:styleId="Standardeinzug">
    <w:name w:val="Normal Indent"/>
    <w:basedOn w:val="Standard"/>
    <w:rsid w:val="005349D9"/>
    <w:pPr>
      <w:ind w:left="708"/>
    </w:pPr>
  </w:style>
  <w:style w:type="paragraph" w:styleId="Textkrper">
    <w:name w:val="Body Text"/>
    <w:basedOn w:val="Standard"/>
    <w:rsid w:val="005349D9"/>
    <w:pPr>
      <w:spacing w:after="120"/>
    </w:pPr>
  </w:style>
  <w:style w:type="paragraph" w:styleId="Textkrper2">
    <w:name w:val="Body Text 2"/>
    <w:basedOn w:val="Standard"/>
    <w:rsid w:val="005349D9"/>
    <w:pPr>
      <w:spacing w:after="120" w:line="480" w:lineRule="auto"/>
    </w:pPr>
  </w:style>
  <w:style w:type="paragraph" w:styleId="Textkrper3">
    <w:name w:val="Body Text 3"/>
    <w:basedOn w:val="Standard"/>
    <w:rsid w:val="005349D9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5349D9"/>
    <w:pPr>
      <w:spacing w:after="120"/>
      <w:ind w:left="283"/>
    </w:pPr>
  </w:style>
  <w:style w:type="paragraph" w:styleId="Textkrper-Einzug2">
    <w:name w:val="Body Text Indent 2"/>
    <w:basedOn w:val="Standard"/>
    <w:rsid w:val="005349D9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5349D9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5349D9"/>
    <w:pPr>
      <w:ind w:firstLine="210"/>
    </w:pPr>
  </w:style>
  <w:style w:type="paragraph" w:styleId="Textkrper-Erstzeileneinzug2">
    <w:name w:val="Body Text First Indent 2"/>
    <w:basedOn w:val="Textkrper-Zeileneinzug"/>
    <w:rsid w:val="005349D9"/>
    <w:pPr>
      <w:ind w:firstLine="210"/>
    </w:pPr>
  </w:style>
  <w:style w:type="paragraph" w:styleId="Titel">
    <w:name w:val="Title"/>
    <w:basedOn w:val="Standard"/>
    <w:qFormat/>
    <w:rsid w:val="005349D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5349D9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5349D9"/>
    <w:pPr>
      <w:ind w:left="4252"/>
    </w:pPr>
  </w:style>
  <w:style w:type="paragraph" w:styleId="Untertitel">
    <w:name w:val="Subtitle"/>
    <w:basedOn w:val="Standard"/>
    <w:qFormat/>
    <w:rsid w:val="005349D9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5349D9"/>
  </w:style>
  <w:style w:type="paragraph" w:styleId="Verzeichnis2">
    <w:name w:val="toc 2"/>
    <w:basedOn w:val="Standard"/>
    <w:next w:val="Standard"/>
    <w:autoRedefine/>
    <w:semiHidden/>
    <w:rsid w:val="005349D9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5349D9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5349D9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5349D9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5349D9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5349D9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5349D9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5349D9"/>
    <w:pPr>
      <w:ind w:left="1600"/>
    </w:pPr>
  </w:style>
  <w:style w:type="paragraph" w:styleId="RGV-berschrift">
    <w:name w:val="toa heading"/>
    <w:basedOn w:val="Standard"/>
    <w:next w:val="Standard"/>
    <w:semiHidden/>
    <w:rsid w:val="005349D9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5349D9"/>
    <w:pPr>
      <w:ind w:left="200" w:hanging="200"/>
    </w:pPr>
  </w:style>
  <w:style w:type="paragraph" w:customStyle="1" w:styleId="StadtBern">
    <w:name w:val="Stadt Bern"/>
    <w:basedOn w:val="berschrift1"/>
    <w:rsid w:val="005349D9"/>
  </w:style>
  <w:style w:type="paragraph" w:customStyle="1" w:styleId="Betreff">
    <w:name w:val="Betreff"/>
    <w:basedOn w:val="Text"/>
    <w:next w:val="Text"/>
    <w:rsid w:val="005349D9"/>
    <w:rPr>
      <w:b/>
    </w:rPr>
  </w:style>
  <w:style w:type="paragraph" w:customStyle="1" w:styleId="Abteilung">
    <w:name w:val="Abteilung"/>
    <w:basedOn w:val="StadtBern"/>
    <w:next w:val="Standard"/>
    <w:rsid w:val="005349D9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E24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FCC0-8A57-4B16-833F-36A9227E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2</Pages>
  <Words>172</Words>
  <Characters>3860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23</cp:revision>
  <cp:lastPrinted>2016-09-20T15:36:00Z</cp:lastPrinted>
  <dcterms:created xsi:type="dcterms:W3CDTF">2017-03-02T07:53:00Z</dcterms:created>
  <dcterms:modified xsi:type="dcterms:W3CDTF">2017-08-30T15:50:00Z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